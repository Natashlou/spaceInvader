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BFBFB"/>
  <w:body>
    <w:p w14:paraId="622AD501" w14:textId="731F4DDE" w:rsidR="00C930E9" w:rsidRDefault="00C930E9">
      <w:pPr>
        <w:pStyle w:val="TM1"/>
      </w:pPr>
    </w:p>
    <w:p w14:paraId="203A8146" w14:textId="30E02A3A" w:rsidR="00C930E9" w:rsidRDefault="00C930E9">
      <w:pPr>
        <w:pStyle w:val="TM1"/>
      </w:pPr>
    </w:p>
    <w:p w14:paraId="7F7E2235" w14:textId="799D10EC" w:rsidR="00C930E9" w:rsidRDefault="00C930E9">
      <w:pPr>
        <w:pStyle w:val="TM1"/>
      </w:pPr>
    </w:p>
    <w:p w14:paraId="24F34BE8" w14:textId="2905FA64" w:rsidR="00C930E9" w:rsidRDefault="00C930E9">
      <w:pPr>
        <w:pStyle w:val="TM1"/>
      </w:pPr>
    </w:p>
    <w:p w14:paraId="24B3D87A" w14:textId="28312FE2" w:rsidR="00C930E9" w:rsidRDefault="00C930E9">
      <w:pPr>
        <w:pStyle w:val="TM1"/>
      </w:pPr>
    </w:p>
    <w:p w14:paraId="228487F4" w14:textId="34D2885C" w:rsidR="00C930E9" w:rsidRDefault="00C930E9">
      <w:pPr>
        <w:pStyle w:val="TM1"/>
      </w:pPr>
    </w:p>
    <w:p w14:paraId="516067FE" w14:textId="77777777" w:rsidR="00C930E9" w:rsidRDefault="00C930E9">
      <w:pPr>
        <w:pStyle w:val="TM1"/>
      </w:pPr>
    </w:p>
    <w:p w14:paraId="611FFED0" w14:textId="5F44E553" w:rsidR="00AE5164" w:rsidRDefault="00AE5164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F903A95" w14:textId="77777777" w:rsidTr="00AE5164">
        <w:tc>
          <w:tcPr>
            <w:tcW w:w="9060" w:type="dxa"/>
          </w:tcPr>
          <w:p w14:paraId="758F2520" w14:textId="25AD8579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proofErr w:type="spellStart"/>
            <w:r w:rsidR="00694C32">
              <w:rPr>
                <w:rFonts w:ascii="Impact" w:hAnsi="Impact"/>
                <w:sz w:val="96"/>
              </w:rPr>
              <w:t>Space</w:t>
            </w:r>
            <w:proofErr w:type="spellEnd"/>
            <w:r w:rsidR="00694C32">
              <w:rPr>
                <w:rFonts w:ascii="Impact" w:hAnsi="Impact"/>
                <w:sz w:val="96"/>
              </w:rPr>
              <w:t xml:space="preserve"> </w:t>
            </w:r>
            <w:proofErr w:type="spellStart"/>
            <w:r w:rsidR="00694C32">
              <w:rPr>
                <w:rFonts w:ascii="Impact" w:hAnsi="Impact"/>
                <w:sz w:val="96"/>
              </w:rPr>
              <w:t>Invaders</w:t>
            </w:r>
            <w:proofErr w:type="spellEnd"/>
          </w:p>
        </w:tc>
      </w:tr>
    </w:tbl>
    <w:p w14:paraId="2B2426A5" w14:textId="6EFB7C38" w:rsidR="00C930E9" w:rsidRDefault="00C930E9">
      <w:pPr>
        <w:rPr>
          <w:sz w:val="52"/>
        </w:rPr>
      </w:pPr>
    </w:p>
    <w:p w14:paraId="24EB4A7B" w14:textId="367043B5" w:rsidR="00205685" w:rsidRDefault="00205685">
      <w:pPr>
        <w:rPr>
          <w:sz w:val="52"/>
        </w:rPr>
      </w:pPr>
    </w:p>
    <w:p w14:paraId="71950F8C" w14:textId="221F99C2" w:rsidR="00C930E9" w:rsidRDefault="00C930E9"/>
    <w:p w14:paraId="7E8256E8" w14:textId="7080398C" w:rsidR="00C930E9" w:rsidRDefault="004B419E">
      <w:r>
        <w:rPr>
          <w:noProof/>
        </w:rPr>
        <w:drawing>
          <wp:anchor distT="0" distB="0" distL="114300" distR="114300" simplePos="0" relativeHeight="251658240" behindDoc="1" locked="0" layoutInCell="1" allowOverlap="1" wp14:anchorId="75C447E1" wp14:editId="022CAAF8">
            <wp:simplePos x="0" y="0"/>
            <wp:positionH relativeFrom="margin">
              <wp:align>right</wp:align>
            </wp:positionH>
            <wp:positionV relativeFrom="paragraph">
              <wp:posOffset>73660</wp:posOffset>
            </wp:positionV>
            <wp:extent cx="5753100" cy="1400175"/>
            <wp:effectExtent l="0" t="0" r="0" b="952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4CF598" w14:textId="23B84D75" w:rsidR="00C930E9" w:rsidRDefault="00C930E9"/>
    <w:p w14:paraId="4876B70A" w14:textId="5A78D1CF" w:rsidR="00C930E9" w:rsidRDefault="00C930E9"/>
    <w:p w14:paraId="0D58C6EA" w14:textId="6F553B52" w:rsidR="00C930E9" w:rsidRDefault="00C930E9"/>
    <w:p w14:paraId="21D3AF0A" w14:textId="23C274CA" w:rsidR="00C930E9" w:rsidRDefault="00C930E9"/>
    <w:p w14:paraId="50EED6AB" w14:textId="622ED489" w:rsidR="00C930E9" w:rsidRDefault="00C930E9"/>
    <w:p w14:paraId="75AE3542" w14:textId="0D511684" w:rsidR="00C930E9" w:rsidRDefault="00C930E9"/>
    <w:p w14:paraId="373E2EB2" w14:textId="77777777" w:rsidR="00C930E9" w:rsidRDefault="00C930E9"/>
    <w:p w14:paraId="6792371B" w14:textId="77777777" w:rsidR="00C930E9" w:rsidRDefault="00C930E9"/>
    <w:p w14:paraId="6F58FBD8" w14:textId="77777777" w:rsidR="00C930E9" w:rsidRDefault="00C930E9"/>
    <w:p w14:paraId="43C28308" w14:textId="77777777" w:rsidR="00C930E9" w:rsidRDefault="00C930E9"/>
    <w:p w14:paraId="1829A399" w14:textId="77777777" w:rsidR="00C930E9" w:rsidRDefault="00C930E9"/>
    <w:p w14:paraId="1075E852" w14:textId="77777777" w:rsidR="00C930E9" w:rsidRDefault="00C930E9"/>
    <w:p w14:paraId="165E4D0F" w14:textId="77777777" w:rsidR="00C930E9" w:rsidRDefault="00C930E9"/>
    <w:p w14:paraId="3ABF05ED" w14:textId="77777777" w:rsidR="00C930E9" w:rsidRDefault="00C930E9"/>
    <w:p w14:paraId="4D5327E5" w14:textId="77777777" w:rsidR="00C930E9" w:rsidRDefault="00C930E9"/>
    <w:p w14:paraId="0A2E4B05" w14:textId="77777777" w:rsidR="00C930E9" w:rsidRDefault="00C930E9"/>
    <w:p w14:paraId="2D00B597" w14:textId="77777777" w:rsidR="00C930E9" w:rsidRDefault="00C930E9"/>
    <w:p w14:paraId="0F43333B" w14:textId="77777777" w:rsidR="00C930E9" w:rsidRDefault="00C930E9"/>
    <w:p w14:paraId="20111BF4" w14:textId="77777777" w:rsidR="00C930E9" w:rsidRDefault="00C930E9"/>
    <w:p w14:paraId="4B6A17FD" w14:textId="77777777" w:rsidR="00C930E9" w:rsidRDefault="00C930E9"/>
    <w:p w14:paraId="40270F2A" w14:textId="77777777" w:rsidR="00C930E9" w:rsidRDefault="00C930E9"/>
    <w:p w14:paraId="357D9853" w14:textId="77777777" w:rsidR="00205685" w:rsidRDefault="00205685" w:rsidP="00791020"/>
    <w:p w14:paraId="2E49685E" w14:textId="77777777" w:rsidR="00205685" w:rsidRDefault="00205685" w:rsidP="00791020"/>
    <w:p w14:paraId="5135AB2D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2F4ACB3" w14:textId="35BA037E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F921037" w14:textId="3FE5910C" w:rsidR="00C83E77" w:rsidRDefault="00D5781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184E8DF" w14:textId="72CC77E5" w:rsidR="00C83E77" w:rsidRDefault="00D5781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2E67326" w14:textId="5E528C0F" w:rsidR="00C83E77" w:rsidRDefault="00D5781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11</w:t>
        </w:r>
        <w:r w:rsidR="00C83E77">
          <w:rPr>
            <w:webHidden/>
          </w:rPr>
          <w:fldChar w:fldCharType="end"/>
        </w:r>
      </w:hyperlink>
    </w:p>
    <w:p w14:paraId="6DDC6539" w14:textId="22CBFA2B" w:rsidR="00C83E77" w:rsidRDefault="00D5781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12</w:t>
        </w:r>
        <w:r w:rsidR="00C83E77">
          <w:rPr>
            <w:webHidden/>
          </w:rPr>
          <w:fldChar w:fldCharType="end"/>
        </w:r>
      </w:hyperlink>
    </w:p>
    <w:p w14:paraId="3B24358B" w14:textId="396A1E2D" w:rsidR="00C83E77" w:rsidRDefault="00D5781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14</w:t>
        </w:r>
        <w:r w:rsidR="00C83E77">
          <w:rPr>
            <w:webHidden/>
          </w:rPr>
          <w:fldChar w:fldCharType="end"/>
        </w:r>
      </w:hyperlink>
    </w:p>
    <w:p w14:paraId="7726D675" w14:textId="268D7C61" w:rsidR="00C83E77" w:rsidRDefault="00D5781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27FE32DA" w14:textId="424E8453" w:rsidR="00C83E77" w:rsidRDefault="00D5781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5DF1A1D8" w14:textId="391B1662" w:rsidR="00C83E77" w:rsidRDefault="00D5781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19DAD4B5" w14:textId="496FB1CD" w:rsidR="00C83E77" w:rsidRDefault="00D5781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E0735A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340D54F1" w14:textId="6179833B" w:rsidR="00C930E9" w:rsidRDefault="003F2179" w:rsidP="003F2179">
      <w:r>
        <w:fldChar w:fldCharType="end"/>
      </w:r>
      <w:r w:rsidR="007C53D3">
        <w:br w:type="page"/>
      </w:r>
    </w:p>
    <w:p w14:paraId="7E806DAD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1FFC74AB" w14:textId="77777777" w:rsidR="00C930E9" w:rsidRDefault="00C930E9"/>
    <w:p w14:paraId="2C7D368D" w14:textId="5F927202" w:rsidR="00BF0206" w:rsidRDefault="00BF0206" w:rsidP="00BF0206">
      <w:pPr>
        <w:rPr>
          <w:i/>
          <w:iCs/>
        </w:rPr>
      </w:pPr>
      <w:r>
        <w:t>Le projet consiste de réaliser le jeu « 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 » indépendamment en C# tous les mercredi après-midi, pour approfondir les connaissances sur le </w:t>
      </w:r>
      <w:r w:rsidR="00546DC8">
        <w:t>C</w:t>
      </w:r>
      <w:r>
        <w:t># et de réaliser un projet sur la base d’un cahier des charges</w:t>
      </w:r>
      <w:r w:rsidR="00F4663F" w:rsidRPr="00C83E77">
        <w:t>,</w:t>
      </w:r>
      <w:r w:rsidR="003F2179" w:rsidRPr="00C83E77">
        <w:t xml:space="preserve"> </w:t>
      </w:r>
    </w:p>
    <w:p w14:paraId="33149079" w14:textId="0D71A1E7" w:rsidR="00AE470C" w:rsidRPr="00BF0206" w:rsidRDefault="00591119" w:rsidP="00BF0206">
      <w:pPr>
        <w:rPr>
          <w:i/>
          <w:iCs/>
        </w:rPr>
      </w:pPr>
      <w:r w:rsidRPr="00BF0206">
        <w:rPr>
          <w:i/>
          <w:iCs/>
        </w:rPr>
        <w:t>Ce chapitre contient également l'inventaire et la description des travaux qui auraient déjà été effectué</w:t>
      </w:r>
      <w:r w:rsidR="00791020" w:rsidRPr="00BF0206">
        <w:rPr>
          <w:i/>
          <w:iCs/>
        </w:rPr>
        <w:t>s</w:t>
      </w:r>
      <w:r w:rsidRPr="00BF0206">
        <w:rPr>
          <w:i/>
          <w:iCs/>
        </w:rPr>
        <w:t xml:space="preserve"> pour ce projet.</w:t>
      </w:r>
    </w:p>
    <w:p w14:paraId="36F74F52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8AABCB4" w14:textId="77777777" w:rsidR="003F2179" w:rsidRPr="00C83E77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59161CE8" w14:textId="77777777" w:rsidR="006E2C58" w:rsidRDefault="006E2C58" w:rsidP="006E2C58">
      <w:pPr>
        <w:rPr>
          <w:szCs w:val="14"/>
        </w:rPr>
      </w:pPr>
    </w:p>
    <w:p w14:paraId="405FD01D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36BFCE97" w14:textId="77777777" w:rsidR="006E2C58" w:rsidRDefault="006E2C58" w:rsidP="006E2C58">
      <w:pPr>
        <w:rPr>
          <w:szCs w:val="14"/>
        </w:rPr>
      </w:pPr>
    </w:p>
    <w:p w14:paraId="77653977" w14:textId="77777777" w:rsidR="00AE470C" w:rsidRPr="00061FD9" w:rsidRDefault="006E2C58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061FD9"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</w:t>
      </w:r>
      <w:r w:rsidR="007C53D3" w:rsidRPr="00061FD9">
        <w:rPr>
          <w:rFonts w:ascii="Arial" w:hAnsi="Arial"/>
          <w:i/>
          <w:iCs/>
          <w:sz w:val="24"/>
          <w:szCs w:val="14"/>
          <w:lang w:eastAsia="fr-FR"/>
        </w:rPr>
        <w:t>de c</w:t>
      </w:r>
      <w:r w:rsidRPr="00061FD9">
        <w:rPr>
          <w:rFonts w:ascii="Arial" w:hAnsi="Arial"/>
          <w:i/>
          <w:iCs/>
          <w:sz w:val="24"/>
          <w:szCs w:val="14"/>
          <w:lang w:eastAsia="fr-FR"/>
        </w:rPr>
        <w:t>eux-ci devr</w:t>
      </w:r>
      <w:r w:rsidR="007C53D3" w:rsidRPr="00061FD9">
        <w:rPr>
          <w:rFonts w:ascii="Arial" w:hAnsi="Arial"/>
          <w:i/>
          <w:iCs/>
          <w:sz w:val="24"/>
          <w:szCs w:val="14"/>
          <w:lang w:eastAsia="fr-FR"/>
        </w:rPr>
        <w:t xml:space="preserve">a pouvoir être contrôlée à la fin du projet. Les objectifs pourront </w:t>
      </w:r>
      <w:r w:rsidR="00684B3D" w:rsidRPr="00061FD9">
        <w:rPr>
          <w:rFonts w:ascii="Arial" w:hAnsi="Arial"/>
          <w:i/>
          <w:iCs/>
          <w:sz w:val="24"/>
          <w:szCs w:val="14"/>
          <w:lang w:eastAsia="fr-FR"/>
        </w:rPr>
        <w:t xml:space="preserve">éventuellement </w:t>
      </w:r>
      <w:r w:rsidR="007C53D3" w:rsidRPr="00061FD9">
        <w:rPr>
          <w:rFonts w:ascii="Arial" w:hAnsi="Arial"/>
          <w:i/>
          <w:iCs/>
          <w:sz w:val="24"/>
          <w:szCs w:val="14"/>
          <w:lang w:eastAsia="fr-FR"/>
        </w:rPr>
        <w:t xml:space="preserve">être revus après l'analyse. </w:t>
      </w:r>
    </w:p>
    <w:p w14:paraId="015A766E" w14:textId="77777777" w:rsidR="00AE470C" w:rsidRPr="00061FD9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67E1888" w14:textId="77777777" w:rsidR="007C53D3" w:rsidRPr="00061FD9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061FD9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638ACACF" w14:textId="476F6A47" w:rsidR="00CA768F" w:rsidRPr="00CA768F" w:rsidRDefault="0083170D" w:rsidP="00CA768F">
      <w:pPr>
        <w:pStyle w:val="Titre1"/>
        <w:rPr>
          <w:rStyle w:val="normaltextrun"/>
        </w:rPr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5E935BA3" w14:textId="77777777" w:rsidR="00CA768F" w:rsidRPr="008954CF" w:rsidRDefault="00CA768F" w:rsidP="00CA768F">
      <w:pPr>
        <w:rPr>
          <w:lang w:eastAsia="fr-CH"/>
        </w:rPr>
      </w:pPr>
    </w:p>
    <w:p w14:paraId="562F6065" w14:textId="77777777" w:rsidR="00CA768F" w:rsidRPr="00CA768F" w:rsidRDefault="00CA768F" w:rsidP="00CA768F">
      <w:pPr>
        <w:pStyle w:val="Titre2"/>
        <w:numPr>
          <w:ilvl w:val="0"/>
          <w:numId w:val="0"/>
        </w:numPr>
        <w:ind w:left="576" w:hanging="576"/>
        <w:rPr>
          <w:rStyle w:val="lev"/>
          <w:b/>
          <w:bCs w:val="0"/>
          <w:i w:val="0"/>
          <w:iCs/>
          <w:u w:val="none"/>
        </w:rPr>
      </w:pPr>
      <w:bookmarkStart w:id="3" w:name="_Toc114669830"/>
      <w:r w:rsidRPr="00CA768F">
        <w:rPr>
          <w:rStyle w:val="lev"/>
          <w:b/>
          <w:bCs w:val="0"/>
          <w:i w:val="0"/>
          <w:iCs/>
          <w:u w:val="none"/>
        </w:rPr>
        <w:t>Story : Menu principal</w:t>
      </w:r>
      <w:bookmarkEnd w:id="3"/>
      <w:r w:rsidRPr="00CA768F">
        <w:rPr>
          <w:rStyle w:val="lev"/>
          <w:b/>
          <w:bCs w:val="0"/>
          <w:i w:val="0"/>
          <w:iCs/>
          <w:u w:val="none"/>
        </w:rPr>
        <w:t> </w:t>
      </w:r>
    </w:p>
    <w:p w14:paraId="7291D6E8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4" w:name="_Toc114669831"/>
      <w:r w:rsidRPr="00CA768F">
        <w:rPr>
          <w:rStyle w:val="lev"/>
        </w:rPr>
        <w:t>Description</w:t>
      </w:r>
      <w:bookmarkEnd w:id="4"/>
      <w:r w:rsidRPr="00CA768F">
        <w:rPr>
          <w:rStyle w:val="lev"/>
        </w:rPr>
        <w:t> </w:t>
      </w:r>
    </w:p>
    <w:p w14:paraId="5FEE88C7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5D0215EE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En tant que joueur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102AEC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veux que le jeu m e présente un menu général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4B62F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Pour pouvoir choisir ma prochaine action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1FB52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9749D50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5" w:name="_Toc114669832"/>
      <w:r w:rsidRPr="00CA768F">
        <w:rPr>
          <w:rStyle w:val="lev"/>
        </w:rPr>
        <w:t>Tests d’acceptance</w:t>
      </w:r>
      <w:bookmarkEnd w:id="5"/>
      <w:r w:rsidRPr="00CA768F">
        <w:rPr>
          <w:rStyle w:val="lev"/>
        </w:rPr>
        <w:t> </w:t>
      </w:r>
    </w:p>
    <w:p w14:paraId="19C3D63D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lance le programme SpicyNvader.exe, le menu général s’affiche (voir maquette)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FEA347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La fenêtre de console fait 200 colonnes de large et 80 lignes de haut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CA885A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haut, la flèche de sélection monte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DDA8F5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bas, la flèche de sélection descend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A784B0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sélection tout en haut, quand je tape en haut,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9A2AED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de sélection tout en bas, quand je tape en bas,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6DC1E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6" w:name="_Toc114669833"/>
      <w:r w:rsidRPr="00CA768F">
        <w:rPr>
          <w:rStyle w:val="lev"/>
        </w:rPr>
        <w:t>Maquette</w:t>
      </w:r>
      <w:bookmarkEnd w:id="6"/>
      <w:r w:rsidRPr="00CA768F">
        <w:rPr>
          <w:rStyle w:val="lev"/>
        </w:rPr>
        <w:t> </w:t>
      </w:r>
    </w:p>
    <w:p w14:paraId="08B3B147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FA1865">
        <w:rPr>
          <w:noProof/>
        </w:rPr>
        <w:drawing>
          <wp:inline distT="0" distB="0" distL="0" distR="0" wp14:anchorId="4E98C34D" wp14:editId="55893E68">
            <wp:extent cx="5760720" cy="44919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B0C7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791EC723" w14:textId="77777777" w:rsidR="00CA768F" w:rsidRPr="00CA768F" w:rsidRDefault="00CA768F" w:rsidP="00CA768F">
      <w:pPr>
        <w:rPr>
          <w:rStyle w:val="lev"/>
        </w:rPr>
      </w:pPr>
      <w:r w:rsidRPr="00CA768F">
        <w:rPr>
          <w:rStyle w:val="lev"/>
        </w:rPr>
        <w:t>Story : Pause</w:t>
      </w:r>
    </w:p>
    <w:p w14:paraId="2CCA8BDE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7" w:name="_Toc114669834"/>
      <w:r w:rsidRPr="00CA768F">
        <w:rPr>
          <w:rStyle w:val="lev"/>
        </w:rPr>
        <w:t>Description</w:t>
      </w:r>
      <w:bookmarkEnd w:id="7"/>
      <w:r w:rsidRPr="00CA768F">
        <w:rPr>
          <w:rStyle w:val="lev"/>
        </w:rPr>
        <w:t> </w:t>
      </w:r>
    </w:p>
    <w:p w14:paraId="71648AC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8C642C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92BF66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mettre le jeu en pause en frappant sur une touche</w:t>
      </w:r>
    </w:p>
    <w:p w14:paraId="6699145A" w14:textId="77777777" w:rsidR="00CA768F" w:rsidRPr="00522F88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19AEA45A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8" w:name="_Toc114669835"/>
      <w:r w:rsidRPr="00CA768F">
        <w:rPr>
          <w:rStyle w:val="lev"/>
        </w:rPr>
        <w:t>Tests d’acceptance</w:t>
      </w:r>
      <w:bookmarkEnd w:id="8"/>
      <w:r w:rsidRPr="00CA768F">
        <w:rPr>
          <w:rStyle w:val="lev"/>
        </w:rPr>
        <w:t> </w:t>
      </w:r>
    </w:p>
    <w:p w14:paraId="5BE3DA80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frappe sur esc le jeu se met en pause complétement</w:t>
      </w:r>
    </w:p>
    <w:p w14:paraId="4F42371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menu pause s’affiche (voir sur la maquette)</w:t>
      </w:r>
    </w:p>
    <w:p w14:paraId="3A4952D7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Pouvoir naviguer sur le menu comme sur le story menu principal</w:t>
      </w:r>
    </w:p>
    <w:p w14:paraId="29FBCCE3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Pour retourner en jeu on peut soir frapper sur esc ou frapper sur enter dans le menu pause</w:t>
      </w:r>
    </w:p>
    <w:p w14:paraId="3BEFDE95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C3AC3D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9" w:name="_Toc114669836"/>
      <w:r w:rsidRPr="00CA768F">
        <w:rPr>
          <w:rStyle w:val="lev"/>
        </w:rPr>
        <w:t>Maquette</w:t>
      </w:r>
      <w:bookmarkEnd w:id="9"/>
      <w:r w:rsidRPr="00CA768F">
        <w:rPr>
          <w:rStyle w:val="lev"/>
        </w:rPr>
        <w:t> </w:t>
      </w:r>
    </w:p>
    <w:p w14:paraId="75789E9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F68242D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22F88">
        <w:rPr>
          <w:rStyle w:val="eop"/>
          <w:rFonts w:ascii="Calibri Light" w:hAnsi="Calibri Light" w:cs="Calibri Light"/>
          <w:noProof/>
          <w:color w:val="000000" w:themeColor="text1"/>
        </w:rPr>
        <w:drawing>
          <wp:inline distT="0" distB="0" distL="0" distR="0" wp14:anchorId="0D2C0908" wp14:editId="6D6324F0">
            <wp:extent cx="4744112" cy="342947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A3CB" w14:textId="77777777" w:rsidR="00CA768F" w:rsidRDefault="00CA768F" w:rsidP="00CA768F">
      <w:pPr>
        <w:rPr>
          <w:rStyle w:val="eop"/>
          <w:rFonts w:ascii="Calibri Light" w:hAnsi="Calibri Light" w:cs="Calibri Light"/>
          <w:color w:val="000000" w:themeColor="text1"/>
          <w:szCs w:val="24"/>
          <w:lang w:eastAsia="fr-CH"/>
        </w:rPr>
      </w:pPr>
      <w:r>
        <w:rPr>
          <w:rStyle w:val="eop"/>
          <w:rFonts w:ascii="Calibri Light" w:hAnsi="Calibri Light" w:cs="Calibri Light"/>
          <w:color w:val="000000" w:themeColor="text1"/>
        </w:rPr>
        <w:br w:type="page"/>
      </w:r>
    </w:p>
    <w:p w14:paraId="4FD88D98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  <w:r w:rsidRPr="00CA768F">
        <w:rPr>
          <w:rStyle w:val="lev"/>
        </w:rPr>
        <w:t>Story : Scores en jeu</w:t>
      </w:r>
    </w:p>
    <w:p w14:paraId="41BCDACF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</w:p>
    <w:p w14:paraId="052301D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0" w:name="_Toc114669837"/>
      <w:r w:rsidRPr="00CA768F">
        <w:rPr>
          <w:rStyle w:val="lev"/>
        </w:rPr>
        <w:t>Description</w:t>
      </w:r>
      <w:bookmarkEnd w:id="10"/>
      <w:r w:rsidRPr="00CA768F">
        <w:rPr>
          <w:rStyle w:val="lev"/>
        </w:rPr>
        <w:t> </w:t>
      </w:r>
    </w:p>
    <w:p w14:paraId="2B09F88F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8C642C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89157EC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voir mon score actuel sur l’écran de jeux en jouant</w:t>
      </w:r>
    </w:p>
    <w:p w14:paraId="3AE6C7A2" w14:textId="77777777" w:rsidR="00CA768F" w:rsidRPr="00522F88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428575F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1" w:name="_Toc114669838"/>
      <w:r w:rsidRPr="00CA768F">
        <w:rPr>
          <w:rStyle w:val="lev"/>
        </w:rPr>
        <w:t>Tests d’acceptance</w:t>
      </w:r>
      <w:bookmarkEnd w:id="11"/>
      <w:r w:rsidRPr="00CA768F">
        <w:rPr>
          <w:rStyle w:val="lev"/>
        </w:rPr>
        <w:t> </w:t>
      </w:r>
    </w:p>
    <w:p w14:paraId="150B0542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Avoir le score actuel sur la fenêtre en haut à droite du jeu </w:t>
      </w:r>
    </w:p>
    <w:p w14:paraId="62D572D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score augment en jeu</w:t>
      </w:r>
    </w:p>
    <w:p w14:paraId="31A489D6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048B2C2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2" w:name="_Toc114669839"/>
      <w:r w:rsidRPr="00CA768F">
        <w:rPr>
          <w:rStyle w:val="lev"/>
        </w:rPr>
        <w:t>Maquette</w:t>
      </w:r>
      <w:bookmarkEnd w:id="12"/>
      <w:r w:rsidRPr="00CA768F">
        <w:rPr>
          <w:rStyle w:val="lev"/>
        </w:rPr>
        <w:t> </w:t>
      </w:r>
    </w:p>
    <w:p w14:paraId="4FFE720D" w14:textId="77777777" w:rsidR="00CA768F" w:rsidRDefault="00CA768F" w:rsidP="00CA768F"/>
    <w:p w14:paraId="6F6A31B0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FE412A">
        <w:rPr>
          <w:noProof/>
        </w:rPr>
        <w:drawing>
          <wp:inline distT="0" distB="0" distL="0" distR="0" wp14:anchorId="0F8CEB66" wp14:editId="2C2F6439">
            <wp:extent cx="5010849" cy="327705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2C64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4010D11E" w14:textId="77777777" w:rsidR="00CA768F" w:rsidRPr="00CA768F" w:rsidRDefault="00CA768F" w:rsidP="00CA768F">
      <w:pPr>
        <w:rPr>
          <w:rStyle w:val="lev"/>
        </w:rPr>
      </w:pPr>
      <w:r w:rsidRPr="00CA768F">
        <w:rPr>
          <w:rStyle w:val="lev"/>
        </w:rPr>
        <w:t>Story : vies en jeu</w:t>
      </w:r>
    </w:p>
    <w:p w14:paraId="60334F1A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</w:p>
    <w:p w14:paraId="2B6E852B" w14:textId="77777777" w:rsidR="00CA768F" w:rsidRPr="00CA768F" w:rsidRDefault="00CA768F" w:rsidP="00CA768F">
      <w:pPr>
        <w:pStyle w:val="Titre3"/>
        <w:numPr>
          <w:ilvl w:val="0"/>
          <w:numId w:val="0"/>
        </w:numPr>
        <w:rPr>
          <w:rStyle w:val="lev"/>
        </w:rPr>
      </w:pPr>
      <w:bookmarkStart w:id="13" w:name="_Toc114669840"/>
      <w:r w:rsidRPr="00CA768F">
        <w:rPr>
          <w:rStyle w:val="lev"/>
        </w:rPr>
        <w:t>Description</w:t>
      </w:r>
      <w:bookmarkEnd w:id="13"/>
      <w:r w:rsidRPr="00CA768F">
        <w:rPr>
          <w:rStyle w:val="lev"/>
        </w:rPr>
        <w:t> </w:t>
      </w:r>
    </w:p>
    <w:p w14:paraId="49F78B9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8B369A3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avoir 3 vies et de les voir sur l’écran du jeu</w:t>
      </w:r>
    </w:p>
    <w:p w14:paraId="55E8721F" w14:textId="77777777" w:rsidR="00CA768F" w:rsidRPr="009C3B93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516EFC48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4" w:name="_Toc114669841"/>
      <w:r w:rsidRPr="00CA768F">
        <w:rPr>
          <w:rStyle w:val="lev"/>
        </w:rPr>
        <w:t>Tests d’acceptance</w:t>
      </w:r>
      <w:bookmarkEnd w:id="14"/>
      <w:r w:rsidRPr="00CA768F">
        <w:rPr>
          <w:rStyle w:val="lev"/>
        </w:rPr>
        <w:t> </w:t>
      </w:r>
    </w:p>
    <w:p w14:paraId="29D13B03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Avoir les 3 vie afficher à côté des scores</w:t>
      </w:r>
    </w:p>
    <w:p w14:paraId="5AD1A84C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Quand on se fait tuer une vie disparait des vies restantes</w:t>
      </w:r>
    </w:p>
    <w:p w14:paraId="38324D04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CC17162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5" w:name="_Toc114669842"/>
      <w:r w:rsidRPr="00CA768F">
        <w:rPr>
          <w:rStyle w:val="lev"/>
        </w:rPr>
        <w:t>Maquette</w:t>
      </w:r>
      <w:bookmarkEnd w:id="15"/>
      <w:r w:rsidRPr="00CA768F">
        <w:rPr>
          <w:rStyle w:val="lev"/>
        </w:rPr>
        <w:t> </w:t>
      </w:r>
    </w:p>
    <w:p w14:paraId="2427C22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</w:p>
    <w:p w14:paraId="244F137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  <w:r w:rsidRPr="00C0075A">
        <w:rPr>
          <w:rStyle w:val="normaltextrun"/>
          <w:rFonts w:ascii="Calibri Light" w:hAnsi="Calibri Light" w:cs="Calibri Light"/>
          <w:noProof/>
          <w:color w:val="2F5496"/>
          <w:sz w:val="32"/>
          <w:szCs w:val="32"/>
          <w:lang w:val="fr-FR"/>
        </w:rPr>
        <w:drawing>
          <wp:inline distT="0" distB="0" distL="0" distR="0" wp14:anchorId="3124B314" wp14:editId="67F6CDF8">
            <wp:extent cx="5760720" cy="2741930"/>
            <wp:effectExtent l="0" t="0" r="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FE99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  <w:lang w:eastAsia="fr-CH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22F5EDCE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  <w:r w:rsidRPr="00CA768F">
        <w:rPr>
          <w:rStyle w:val="lev"/>
        </w:rPr>
        <w:t>Story : menu perdu</w:t>
      </w:r>
    </w:p>
    <w:p w14:paraId="4FB0B07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6" w:name="_Toc114669843"/>
      <w:r w:rsidRPr="00CA768F">
        <w:rPr>
          <w:rStyle w:val="lev"/>
        </w:rPr>
        <w:t>Description</w:t>
      </w:r>
      <w:bookmarkEnd w:id="16"/>
      <w:r w:rsidRPr="00CA768F">
        <w:rPr>
          <w:rStyle w:val="lev"/>
        </w:rPr>
        <w:t> </w:t>
      </w:r>
    </w:p>
    <w:p w14:paraId="486F44D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6FAFA924" w14:textId="77777777" w:rsidR="00CA768F" w:rsidRPr="005C4BD1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recommencer le jeu quand je perds tous mes vies</w:t>
      </w:r>
    </w:p>
    <w:p w14:paraId="40F8B227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FD7678C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7" w:name="_Toc114669844"/>
      <w:r w:rsidRPr="00CA768F">
        <w:rPr>
          <w:rStyle w:val="lev"/>
        </w:rPr>
        <w:t>Tests d’acceptance</w:t>
      </w:r>
      <w:bookmarkEnd w:id="17"/>
      <w:r w:rsidRPr="00CA768F">
        <w:rPr>
          <w:rStyle w:val="lev"/>
        </w:rPr>
        <w:t> </w:t>
      </w:r>
    </w:p>
    <w:p w14:paraId="25AC367C" w14:textId="77777777" w:rsidR="00CA768F" w:rsidRPr="00561A96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Avoir un menu perdu quand le joueur a perdu</w:t>
      </w:r>
    </w:p>
    <w:p w14:paraId="5AB2F79B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Pouvoir naviguer sur le menu comme sur </w:t>
      </w:r>
      <w:r>
        <w:rPr>
          <w:rFonts w:ascii="Calibri" w:hAnsi="Calibri" w:cs="Calibri"/>
          <w:sz w:val="22"/>
          <w:szCs w:val="22"/>
        </w:rPr>
        <w:t>le story menu principal</w:t>
      </w:r>
    </w:p>
    <w:p w14:paraId="1ED1D6D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Quand je tape « enter » sur rejouer, le jeu recommence de zéro</w:t>
      </w:r>
    </w:p>
    <w:p w14:paraId="732CC927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82DDA73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2223C3A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8" w:name="_Toc114669845"/>
      <w:r w:rsidRPr="00CA768F">
        <w:rPr>
          <w:rStyle w:val="lev"/>
        </w:rPr>
        <w:t>Maquette</w:t>
      </w:r>
      <w:bookmarkEnd w:id="18"/>
      <w:r w:rsidRPr="00CA768F">
        <w:rPr>
          <w:rStyle w:val="lev"/>
        </w:rPr>
        <w:t> </w:t>
      </w:r>
    </w:p>
    <w:p w14:paraId="666D5DBA" w14:textId="77777777" w:rsidR="00CA768F" w:rsidRDefault="00CA768F" w:rsidP="00CA768F">
      <w:r w:rsidRPr="007C3C45">
        <w:rPr>
          <w:noProof/>
        </w:rPr>
        <w:drawing>
          <wp:inline distT="0" distB="0" distL="0" distR="0" wp14:anchorId="02489CC8" wp14:editId="36B35789">
            <wp:extent cx="4763165" cy="3419952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C45">
        <w:t xml:space="preserve"> </w:t>
      </w:r>
    </w:p>
    <w:p w14:paraId="0CB18E8D" w14:textId="77777777" w:rsidR="00CA768F" w:rsidRDefault="00CA768F" w:rsidP="00CA768F">
      <w:r>
        <w:br w:type="page"/>
      </w:r>
    </w:p>
    <w:p w14:paraId="12B672DE" w14:textId="77777777" w:rsidR="00CA768F" w:rsidRPr="00CA768F" w:rsidRDefault="00CA768F" w:rsidP="00CA768F">
      <w:pPr>
        <w:rPr>
          <w:rStyle w:val="lev"/>
        </w:rPr>
      </w:pPr>
      <w:r w:rsidRPr="00CA768F">
        <w:rPr>
          <w:rStyle w:val="lev"/>
        </w:rPr>
        <w:t>Story : menu meilleurs scores</w:t>
      </w:r>
    </w:p>
    <w:p w14:paraId="7C617899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9" w:name="_Toc114669846"/>
      <w:r w:rsidRPr="00CA768F">
        <w:rPr>
          <w:rStyle w:val="lev"/>
        </w:rPr>
        <w:t>Description</w:t>
      </w:r>
      <w:bookmarkEnd w:id="19"/>
      <w:r w:rsidRPr="00CA768F">
        <w:rPr>
          <w:rStyle w:val="lev"/>
        </w:rPr>
        <w:t> </w:t>
      </w:r>
    </w:p>
    <w:p w14:paraId="425C908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74204F58" w14:textId="77777777" w:rsidR="00CA768F" w:rsidRPr="005C4BD1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accéder à mon meilleur score sur une page</w:t>
      </w:r>
    </w:p>
    <w:p w14:paraId="1690E2CD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4F598174" w14:textId="77777777" w:rsidR="00CA768F" w:rsidRPr="00CA768F" w:rsidRDefault="00CA768F" w:rsidP="00CA768F">
      <w:pPr>
        <w:rPr>
          <w:rFonts w:ascii="Calibri Light" w:hAnsi="Calibri Light" w:cs="Calibri Light"/>
          <w:b/>
          <w:color w:val="2F5496"/>
          <w:sz w:val="26"/>
          <w:szCs w:val="26"/>
        </w:rPr>
      </w:pPr>
      <w:bookmarkStart w:id="20" w:name="_Toc114669847"/>
      <w:r w:rsidRPr="00CA768F">
        <w:rPr>
          <w:rStyle w:val="Titre3Car"/>
          <w:b w:val="0"/>
          <w:bCs/>
        </w:rPr>
        <w:t>Tests</w:t>
      </w:r>
      <w:bookmarkEnd w:id="20"/>
      <w:r w:rsidRPr="00CA768F">
        <w:rPr>
          <w:rStyle w:val="normaltextrun"/>
          <w:rFonts w:ascii="Calibri Light" w:hAnsi="Calibri Light" w:cs="Calibri Light"/>
          <w:b/>
          <w:bCs/>
          <w:color w:val="2F5496"/>
          <w:sz w:val="26"/>
          <w:szCs w:val="26"/>
        </w:rPr>
        <w:t xml:space="preserve"> </w:t>
      </w:r>
      <w:r w:rsidRPr="00CA768F">
        <w:rPr>
          <w:rStyle w:val="Titre3Car"/>
          <w:b w:val="0"/>
          <w:bCs/>
        </w:rPr>
        <w:t>d’acceptance</w:t>
      </w:r>
      <w:r w:rsidRPr="00CA768F">
        <w:rPr>
          <w:rStyle w:val="eop"/>
          <w:rFonts w:ascii="Calibri Light" w:hAnsi="Calibri Light" w:cs="Calibri Light"/>
          <w:b/>
          <w:bCs/>
          <w:color w:val="2F5496"/>
          <w:sz w:val="26"/>
          <w:szCs w:val="26"/>
        </w:rPr>
        <w:t> </w:t>
      </w:r>
    </w:p>
    <w:p w14:paraId="37C814B6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Sur la page il y aura mes 5 meilleures scores dans l’ordre décroissant</w:t>
      </w:r>
    </w:p>
    <w:p w14:paraId="11CF4E3B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ne peux pas déplacer mon pointeur, il restera sur Exit pour sortir de la page</w:t>
      </w:r>
    </w:p>
    <w:p w14:paraId="58F8E52E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5F7CF4F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1" w:name="_Toc114669848"/>
      <w:r w:rsidRPr="00CA768F">
        <w:rPr>
          <w:rStyle w:val="lev"/>
        </w:rPr>
        <w:t>Maquette</w:t>
      </w:r>
      <w:bookmarkEnd w:id="21"/>
      <w:r w:rsidRPr="00CA768F">
        <w:rPr>
          <w:rStyle w:val="lev"/>
        </w:rPr>
        <w:t> </w:t>
      </w:r>
    </w:p>
    <w:p w14:paraId="57CDBC95" w14:textId="77777777" w:rsidR="00CA768F" w:rsidRDefault="00CA768F" w:rsidP="00CA768F">
      <w:r w:rsidRPr="0097626E">
        <w:rPr>
          <w:noProof/>
        </w:rPr>
        <w:drawing>
          <wp:inline distT="0" distB="0" distL="0" distR="0" wp14:anchorId="1931E310" wp14:editId="29E0A173">
            <wp:extent cx="4744112" cy="3419952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83B6" w14:textId="77777777" w:rsidR="00CA768F" w:rsidRDefault="00CA768F" w:rsidP="00CA768F">
      <w:r>
        <w:br w:type="page"/>
      </w:r>
    </w:p>
    <w:p w14:paraId="49719FF4" w14:textId="77777777" w:rsidR="00CA768F" w:rsidRPr="00CA768F" w:rsidRDefault="00CA768F" w:rsidP="00CA768F">
      <w:pPr>
        <w:rPr>
          <w:rStyle w:val="lev"/>
        </w:rPr>
      </w:pPr>
      <w:r w:rsidRPr="00CA768F">
        <w:rPr>
          <w:rStyle w:val="lev"/>
        </w:rPr>
        <w:t>Story : menu aide</w:t>
      </w:r>
    </w:p>
    <w:p w14:paraId="27122E6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2" w:name="_Toc114669849"/>
      <w:r w:rsidRPr="00CA768F">
        <w:rPr>
          <w:rStyle w:val="lev"/>
        </w:rPr>
        <w:t>Description</w:t>
      </w:r>
      <w:bookmarkEnd w:id="22"/>
      <w:r w:rsidRPr="00CA768F">
        <w:rPr>
          <w:rStyle w:val="lev"/>
        </w:rPr>
        <w:t> </w:t>
      </w:r>
    </w:p>
    <w:p w14:paraId="7F8A17CD" w14:textId="77777777" w:rsidR="00CA768F" w:rsidRDefault="00CA768F" w:rsidP="00CA768F">
      <w:r w:rsidRPr="00E63BE4">
        <w:rPr>
          <w:rFonts w:ascii="Calibri" w:hAnsi="Calibri" w:cs="Calibri"/>
          <w:lang w:eastAsia="fr-CH"/>
        </w:rPr>
        <w:t>En tant que joue</w:t>
      </w:r>
      <w:r>
        <w:rPr>
          <w:rFonts w:ascii="Calibri" w:hAnsi="Calibri" w:cs="Calibri"/>
          <w:lang w:eastAsia="fr-CH"/>
        </w:rPr>
        <w:t>r</w:t>
      </w:r>
      <w:r w:rsidRPr="00E63BE4">
        <w:rPr>
          <w:rFonts w:ascii="Calibri" w:hAnsi="Calibri" w:cs="Calibri"/>
          <w:lang w:eastAsia="fr-CH"/>
        </w:rPr>
        <w:br/>
        <w:t xml:space="preserve">Je </w:t>
      </w:r>
      <w:r>
        <w:rPr>
          <w:rFonts w:ascii="Calibri" w:hAnsi="Calibri" w:cs="Calibri"/>
          <w:lang w:eastAsia="fr-CH"/>
        </w:rPr>
        <w:t>veux</w:t>
      </w:r>
      <w:r w:rsidRPr="00E63BE4">
        <w:rPr>
          <w:rFonts w:ascii="Calibri" w:hAnsi="Calibri" w:cs="Calibri"/>
          <w:lang w:eastAsia="fr-CH"/>
        </w:rPr>
        <w:t xml:space="preserve"> un menu aide qui me permette de comprendre comment jouer</w:t>
      </w:r>
    </w:p>
    <w:p w14:paraId="6FC00822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3504F983" w14:textId="77777777" w:rsidR="00CA768F" w:rsidRPr="00CA768F" w:rsidRDefault="00CA768F" w:rsidP="00CA768F">
      <w:pPr>
        <w:rPr>
          <w:rStyle w:val="lev"/>
          <w:b w:val="0"/>
          <w:bCs w:val="0"/>
        </w:rPr>
      </w:pPr>
      <w:bookmarkStart w:id="23" w:name="_Toc114669850"/>
      <w:r w:rsidRPr="00CA768F">
        <w:rPr>
          <w:rStyle w:val="lev"/>
          <w:b w:val="0"/>
          <w:bCs w:val="0"/>
        </w:rPr>
        <w:t>Tests</w:t>
      </w:r>
      <w:bookmarkEnd w:id="23"/>
      <w:r w:rsidRPr="00CA768F">
        <w:rPr>
          <w:rStyle w:val="lev"/>
          <w:b w:val="0"/>
          <w:bCs w:val="0"/>
        </w:rPr>
        <w:t xml:space="preserve"> d’acceptance </w:t>
      </w:r>
    </w:p>
    <w:p w14:paraId="1AE4E57E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Sur la page il y aura une descriptive sur comment jouer et sur les touches</w:t>
      </w:r>
    </w:p>
    <w:p w14:paraId="5A44D083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ne peux pas déplacer mon pointeur, il restera sur Exit pour sortir de la page</w:t>
      </w:r>
    </w:p>
    <w:p w14:paraId="1D002535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9A0202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4" w:name="_Toc114669851"/>
      <w:r w:rsidRPr="00CA768F">
        <w:rPr>
          <w:rStyle w:val="lev"/>
        </w:rPr>
        <w:t>Maquette</w:t>
      </w:r>
      <w:bookmarkEnd w:id="24"/>
      <w:r w:rsidRPr="00CA768F">
        <w:rPr>
          <w:rStyle w:val="lev"/>
        </w:rPr>
        <w:t> </w:t>
      </w:r>
    </w:p>
    <w:p w14:paraId="7EFE06A0" w14:textId="77777777" w:rsidR="00CA768F" w:rsidRDefault="00CA768F" w:rsidP="00CA768F">
      <w:r w:rsidRPr="00490C7A">
        <w:rPr>
          <w:noProof/>
        </w:rPr>
        <w:drawing>
          <wp:inline distT="0" distB="0" distL="0" distR="0" wp14:anchorId="299E7AF1" wp14:editId="3FDF31F0">
            <wp:extent cx="4553585" cy="329611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2A7F" w14:textId="77777777" w:rsidR="00CA768F" w:rsidRDefault="00CA768F" w:rsidP="00CA768F">
      <w:r>
        <w:br w:type="page"/>
      </w:r>
    </w:p>
    <w:p w14:paraId="2ED84C70" w14:textId="77777777" w:rsidR="00CA768F" w:rsidRPr="00CA768F" w:rsidRDefault="00CA768F" w:rsidP="00CA768F">
      <w:pPr>
        <w:rPr>
          <w:rStyle w:val="lev"/>
        </w:rPr>
      </w:pPr>
      <w:r w:rsidRPr="00CA768F">
        <w:rPr>
          <w:rStyle w:val="lev"/>
        </w:rPr>
        <w:t>Story : Déplacement dans le jeu</w:t>
      </w:r>
    </w:p>
    <w:p w14:paraId="3AF939B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5" w:name="_Toc114669852"/>
      <w:r w:rsidRPr="00CA768F">
        <w:rPr>
          <w:rStyle w:val="lev"/>
        </w:rPr>
        <w:t>Description</w:t>
      </w:r>
      <w:bookmarkEnd w:id="25"/>
      <w:r w:rsidRPr="00CA768F">
        <w:rPr>
          <w:rStyle w:val="lev"/>
        </w:rPr>
        <w:t> </w:t>
      </w:r>
    </w:p>
    <w:p w14:paraId="06289AFF" w14:textId="77777777" w:rsidR="00CA768F" w:rsidRDefault="00CA768F" w:rsidP="00CA768F">
      <w:pPr>
        <w:rPr>
          <w:rFonts w:ascii="Calibri" w:hAnsi="Calibri" w:cs="Calibri"/>
          <w:lang w:eastAsia="fr-CH"/>
        </w:rPr>
      </w:pPr>
      <w:r w:rsidRPr="00E63BE4">
        <w:rPr>
          <w:rFonts w:ascii="Calibri" w:hAnsi="Calibri" w:cs="Calibri"/>
          <w:lang w:eastAsia="fr-CH"/>
        </w:rPr>
        <w:t>En tant que joue</w:t>
      </w:r>
      <w:r>
        <w:rPr>
          <w:rFonts w:ascii="Calibri" w:hAnsi="Calibri" w:cs="Calibri"/>
          <w:lang w:eastAsia="fr-CH"/>
        </w:rPr>
        <w:t>r</w:t>
      </w:r>
      <w:r w:rsidRPr="00E63BE4">
        <w:rPr>
          <w:rFonts w:ascii="Calibri" w:hAnsi="Calibri" w:cs="Calibri"/>
          <w:lang w:eastAsia="fr-CH"/>
        </w:rPr>
        <w:br/>
        <w:t xml:space="preserve">Je </w:t>
      </w:r>
      <w:r>
        <w:rPr>
          <w:rFonts w:ascii="Calibri" w:hAnsi="Calibri" w:cs="Calibri"/>
          <w:lang w:eastAsia="fr-CH"/>
        </w:rPr>
        <w:t>veux</w:t>
      </w:r>
      <w:r w:rsidRPr="00E63BE4">
        <w:rPr>
          <w:rFonts w:ascii="Calibri" w:hAnsi="Calibri" w:cs="Calibri"/>
          <w:lang w:eastAsia="fr-CH"/>
        </w:rPr>
        <w:t xml:space="preserve"> </w:t>
      </w:r>
      <w:r>
        <w:rPr>
          <w:rFonts w:ascii="Calibri" w:hAnsi="Calibri" w:cs="Calibri"/>
          <w:lang w:eastAsia="fr-CH"/>
        </w:rPr>
        <w:t>pouvoir me déplacer dans le jeu en frappant sur mon clavier</w:t>
      </w:r>
    </w:p>
    <w:p w14:paraId="5ECED6DE" w14:textId="77777777" w:rsidR="00CA768F" w:rsidRPr="00DE15A0" w:rsidRDefault="00CA768F" w:rsidP="00CA768F">
      <w:pPr>
        <w:rPr>
          <w:rFonts w:ascii="Calibri" w:hAnsi="Calibri" w:cs="Calibri"/>
          <w:lang w:eastAsia="fr-CH"/>
        </w:rPr>
      </w:pPr>
      <w:r>
        <w:rPr>
          <w:rFonts w:ascii="Calibri" w:hAnsi="Calibri" w:cs="Calibri"/>
          <w:lang w:eastAsia="fr-CH"/>
        </w:rPr>
        <w:t>Pour pouvoir jouer au jeu</w:t>
      </w:r>
    </w:p>
    <w:p w14:paraId="4015DF43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222D44D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  <w:b w:val="0"/>
          <w:bCs w:val="0"/>
        </w:rPr>
      </w:pPr>
      <w:bookmarkStart w:id="26" w:name="_Toc114669853"/>
      <w:r w:rsidRPr="00CA768F">
        <w:rPr>
          <w:rStyle w:val="lev"/>
          <w:b w:val="0"/>
          <w:bCs w:val="0"/>
        </w:rPr>
        <w:t>Tests</w:t>
      </w:r>
      <w:bookmarkEnd w:id="26"/>
      <w:r w:rsidRPr="00CA768F">
        <w:rPr>
          <w:rStyle w:val="lev"/>
          <w:b w:val="0"/>
          <w:bCs w:val="0"/>
        </w:rPr>
        <w:t xml:space="preserve"> d’acceptance </w:t>
      </w:r>
    </w:p>
    <w:p w14:paraId="2D3741F9" w14:textId="77777777" w:rsidR="00CA768F" w:rsidRPr="00DE15A0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Lorsque je frappe sur la flèche gauche je me déplace vers la gauche</w:t>
      </w:r>
    </w:p>
    <w:p w14:paraId="3BEAC98B" w14:textId="77777777" w:rsidR="00CA768F" w:rsidRPr="00DE15A0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Lorsque je frappe sur la flèche droite je me déplace vers la droite</w:t>
      </w:r>
    </w:p>
    <w:p w14:paraId="3942BC67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Lorsque je frappe sur la flèche en haut je tire des balles sur les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fr-FR"/>
        </w:rPr>
        <w:t>invaders</w:t>
      </w:r>
      <w:proofErr w:type="spellEnd"/>
    </w:p>
    <w:p w14:paraId="50428C44" w14:textId="77777777" w:rsidR="00CA768F" w:rsidRPr="00FE412A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40BE62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7" w:name="_Toc114669854"/>
      <w:r w:rsidRPr="00CA768F">
        <w:rPr>
          <w:rStyle w:val="lev"/>
        </w:rPr>
        <w:t>Maquette</w:t>
      </w:r>
      <w:bookmarkEnd w:id="27"/>
      <w:r w:rsidRPr="00CA768F">
        <w:rPr>
          <w:rStyle w:val="lev"/>
        </w:rPr>
        <w:t> </w:t>
      </w:r>
    </w:p>
    <w:p w14:paraId="7789D4D0" w14:textId="77777777" w:rsidR="00CA768F" w:rsidRDefault="00CA768F" w:rsidP="00CA768F">
      <w:r w:rsidRPr="00FE412A">
        <w:rPr>
          <w:noProof/>
        </w:rPr>
        <w:drawing>
          <wp:inline distT="0" distB="0" distL="0" distR="0" wp14:anchorId="708B9B7A" wp14:editId="36D8889D">
            <wp:extent cx="5010849" cy="32770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0D20" w14:textId="77777777" w:rsidR="003A15E6" w:rsidRPr="003A15E6" w:rsidRDefault="003A15E6" w:rsidP="003A15E6"/>
    <w:p w14:paraId="37D69090" w14:textId="77777777" w:rsidR="00F53ED8" w:rsidRPr="003E60F7" w:rsidRDefault="00F53ED8" w:rsidP="003E60F7">
      <w:pPr>
        <w:pStyle w:val="Titre1"/>
      </w:pPr>
      <w:bookmarkStart w:id="28" w:name="_Toc114999697"/>
      <w:r w:rsidRPr="00791020">
        <w:t>Planification</w:t>
      </w:r>
      <w:r w:rsidR="003A15E6" w:rsidRPr="003E60F7">
        <w:t xml:space="preserve"> initiale</w:t>
      </w:r>
      <w:bookmarkEnd w:id="28"/>
    </w:p>
    <w:p w14:paraId="3D74AD71" w14:textId="77777777" w:rsidR="00F53ED8" w:rsidRPr="00AA0785" w:rsidRDefault="00F53ED8" w:rsidP="00F53ED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4"/>
        <w:gridCol w:w="2733"/>
        <w:gridCol w:w="4483"/>
      </w:tblGrid>
      <w:tr w:rsidR="0066026D" w:rsidRPr="007E62EB" w14:paraId="3057FBF2" w14:textId="77777777" w:rsidTr="0066026D">
        <w:trPr>
          <w:trHeight w:val="431"/>
        </w:trPr>
        <w:tc>
          <w:tcPr>
            <w:tcW w:w="1844" w:type="dxa"/>
            <w:vAlign w:val="center"/>
          </w:tcPr>
          <w:p w14:paraId="12647782" w14:textId="77777777" w:rsidR="0066026D" w:rsidRPr="007E62EB" w:rsidRDefault="0066026D" w:rsidP="003D2DAE">
            <w:r w:rsidRPr="007E62EB">
              <w:t>Semaine</w:t>
            </w:r>
          </w:p>
        </w:tc>
        <w:tc>
          <w:tcPr>
            <w:tcW w:w="2733" w:type="dxa"/>
            <w:vAlign w:val="center"/>
          </w:tcPr>
          <w:p w14:paraId="33497B03" w14:textId="77777777" w:rsidR="0066026D" w:rsidRPr="007E62EB" w:rsidRDefault="0066026D" w:rsidP="003D2DAE">
            <w:r w:rsidRPr="007E62EB">
              <w:t>Livrable</w:t>
            </w:r>
          </w:p>
        </w:tc>
        <w:tc>
          <w:tcPr>
            <w:tcW w:w="4483" w:type="dxa"/>
            <w:vAlign w:val="center"/>
          </w:tcPr>
          <w:p w14:paraId="2500F231" w14:textId="77777777" w:rsidR="0066026D" w:rsidRPr="007E62EB" w:rsidRDefault="0066026D" w:rsidP="003D2DAE">
            <w:r w:rsidRPr="007E62EB">
              <w:t>Planning</w:t>
            </w:r>
          </w:p>
        </w:tc>
      </w:tr>
      <w:tr w:rsidR="0066026D" w:rsidRPr="007E62EB" w14:paraId="10D09991" w14:textId="77777777" w:rsidTr="0066026D">
        <w:tc>
          <w:tcPr>
            <w:tcW w:w="1844" w:type="dxa"/>
            <w:vAlign w:val="center"/>
          </w:tcPr>
          <w:p w14:paraId="3A694AF5" w14:textId="43F02E27" w:rsidR="0066026D" w:rsidRPr="007E62EB" w:rsidRDefault="0066026D" w:rsidP="003D2DAE">
            <w:r w:rsidRPr="007E62EB">
              <w:t>45(7.11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746D5CE3" w14:textId="77777777" w:rsidR="0066026D" w:rsidRPr="007E62EB" w:rsidRDefault="0066026D" w:rsidP="003D2DAE">
            <w:r w:rsidRPr="007E62EB">
              <w:t>Beta 1</w:t>
            </w:r>
          </w:p>
        </w:tc>
        <w:tc>
          <w:tcPr>
            <w:tcW w:w="4483" w:type="dxa"/>
            <w:vAlign w:val="center"/>
          </w:tcPr>
          <w:p w14:paraId="22916009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principal</w:t>
            </w:r>
          </w:p>
          <w:p w14:paraId="3E1DFE94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Déplacements dans le jeu</w:t>
            </w:r>
          </w:p>
          <w:p w14:paraId="1FBC4E48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Vies en jeu</w:t>
            </w:r>
          </w:p>
          <w:p w14:paraId="1613E3D2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perdu</w:t>
            </w:r>
          </w:p>
          <w:p w14:paraId="1417A398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aide</w:t>
            </w:r>
          </w:p>
          <w:p w14:paraId="69EBA973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Scores en jeu</w:t>
            </w:r>
          </w:p>
        </w:tc>
      </w:tr>
      <w:tr w:rsidR="0066026D" w:rsidRPr="007E62EB" w14:paraId="4EA5CB5B" w14:textId="77777777" w:rsidTr="0066026D">
        <w:tc>
          <w:tcPr>
            <w:tcW w:w="1844" w:type="dxa"/>
            <w:vAlign w:val="center"/>
          </w:tcPr>
          <w:p w14:paraId="2D9FFBA9" w14:textId="5A26EA9B" w:rsidR="0066026D" w:rsidRPr="007E62EB" w:rsidRDefault="0066026D" w:rsidP="003D2DAE">
            <w:r w:rsidRPr="007E62EB">
              <w:t>48(28.11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6D864DC5" w14:textId="77777777" w:rsidR="0066026D" w:rsidRPr="007E62EB" w:rsidRDefault="0066026D" w:rsidP="003D2DAE">
            <w:r w:rsidRPr="007E62EB">
              <w:t>Beta 2</w:t>
            </w:r>
          </w:p>
        </w:tc>
        <w:tc>
          <w:tcPr>
            <w:tcW w:w="4483" w:type="dxa"/>
            <w:vAlign w:val="center"/>
          </w:tcPr>
          <w:p w14:paraId="5462746D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Vies en jeu</w:t>
            </w:r>
          </w:p>
          <w:p w14:paraId="60196F29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Menu pause</w:t>
            </w:r>
          </w:p>
          <w:p w14:paraId="4ACA5182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Menu scores</w:t>
            </w:r>
          </w:p>
        </w:tc>
      </w:tr>
      <w:tr w:rsidR="0066026D" w:rsidRPr="007E62EB" w14:paraId="1F44E756" w14:textId="77777777" w:rsidTr="0066026D">
        <w:tc>
          <w:tcPr>
            <w:tcW w:w="1844" w:type="dxa"/>
            <w:vAlign w:val="center"/>
          </w:tcPr>
          <w:p w14:paraId="497747D0" w14:textId="485E390D" w:rsidR="0066026D" w:rsidRPr="007E62EB" w:rsidRDefault="0066026D" w:rsidP="003D2DAE">
            <w:r w:rsidRPr="007E62EB">
              <w:t>51(19.12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000AC3AB" w14:textId="77777777" w:rsidR="0066026D" w:rsidRPr="007E62EB" w:rsidRDefault="0066026D" w:rsidP="003D2DAE">
            <w:r w:rsidRPr="007E62EB">
              <w:t>Version 1.0</w:t>
            </w:r>
          </w:p>
        </w:tc>
        <w:tc>
          <w:tcPr>
            <w:tcW w:w="4483" w:type="dxa"/>
            <w:vAlign w:val="center"/>
          </w:tcPr>
          <w:p w14:paraId="38012713" w14:textId="77777777" w:rsidR="0066026D" w:rsidRPr="007E62EB" w:rsidRDefault="0066026D" w:rsidP="003D2DAE">
            <w:r w:rsidRPr="007E62EB">
              <w:t>Avoir le jeu complet et fonctionnel</w:t>
            </w:r>
          </w:p>
        </w:tc>
      </w:tr>
    </w:tbl>
    <w:p w14:paraId="12825AFA" w14:textId="77777777" w:rsidR="00E12330" w:rsidRPr="00CA768F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2DE8E7B0" w14:textId="77777777" w:rsidR="0011188A" w:rsidRDefault="0011188A" w:rsidP="003E60F7">
      <w:pPr>
        <w:pStyle w:val="Titre1"/>
      </w:pPr>
      <w:bookmarkStart w:id="29" w:name="_Toc114999698"/>
      <w:r>
        <w:t>Analyse Technique</w:t>
      </w:r>
      <w:bookmarkEnd w:id="29"/>
    </w:p>
    <w:p w14:paraId="5B0D0D9F" w14:textId="61386D1A" w:rsidR="0011188A" w:rsidRDefault="0011188A" w:rsidP="0011188A"/>
    <w:p w14:paraId="60547A90" w14:textId="77777777" w:rsidR="00F65B26" w:rsidRDefault="007F7622" w:rsidP="00F65B26">
      <w:pPr>
        <w:keepNext/>
      </w:pPr>
      <w:r w:rsidRPr="007F7622">
        <w:rPr>
          <w:noProof/>
        </w:rPr>
        <w:drawing>
          <wp:inline distT="0" distB="0" distL="0" distR="0" wp14:anchorId="33062270" wp14:editId="3FC41465">
            <wp:extent cx="5759450" cy="49358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7548" w14:textId="066A0483" w:rsidR="006D7547" w:rsidRDefault="00F65B26" w:rsidP="00F65B26">
      <w:pPr>
        <w:pStyle w:val="Lgende"/>
      </w:pPr>
      <w:proofErr w:type="spellStart"/>
      <w:proofErr w:type="gramStart"/>
      <w:r>
        <w:t>diagram</w:t>
      </w:r>
      <w:proofErr w:type="spellEnd"/>
      <w:proofErr w:type="gramEnd"/>
      <w:r>
        <w:t xml:space="preserve"> de class </w:t>
      </w:r>
      <w:r>
        <w:fldChar w:fldCharType="begin"/>
      </w:r>
      <w:r>
        <w:instrText xml:space="preserve"> SEQ diagram_de_class \* ARABIC </w:instrText>
      </w:r>
      <w:r>
        <w:fldChar w:fldCharType="separate"/>
      </w:r>
      <w:r w:rsidR="00E0735A">
        <w:rPr>
          <w:noProof/>
        </w:rPr>
        <w:t>1</w:t>
      </w:r>
      <w:r>
        <w:fldChar w:fldCharType="end"/>
      </w:r>
    </w:p>
    <w:p w14:paraId="5A9DDB12" w14:textId="77777777" w:rsidR="00F65B26" w:rsidRDefault="00B366FC" w:rsidP="00F65B26">
      <w:pPr>
        <w:keepNext/>
      </w:pPr>
      <w:r>
        <w:rPr>
          <w:noProof/>
        </w:rPr>
        <w:drawing>
          <wp:inline distT="0" distB="0" distL="0" distR="0" wp14:anchorId="2FA08A8E" wp14:editId="19B9618F">
            <wp:extent cx="5753100" cy="61626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9F9F" w14:textId="09DED2F2" w:rsidR="006D7547" w:rsidRDefault="00F65B26" w:rsidP="00F65B26">
      <w:pPr>
        <w:pStyle w:val="Lgende"/>
      </w:pPr>
      <w:r>
        <w:t xml:space="preserve">Diagram de séquence pour le menu </w:t>
      </w:r>
      <w:r>
        <w:fldChar w:fldCharType="begin"/>
      </w:r>
      <w:r>
        <w:instrText xml:space="preserve"> SEQ Diagram_de_séquence_pour_le_menu \* ARABIC </w:instrText>
      </w:r>
      <w:r>
        <w:fldChar w:fldCharType="separate"/>
      </w:r>
      <w:r w:rsidR="00E0735A">
        <w:rPr>
          <w:noProof/>
        </w:rPr>
        <w:t>1</w:t>
      </w:r>
      <w:r>
        <w:fldChar w:fldCharType="end"/>
      </w:r>
    </w:p>
    <w:p w14:paraId="144AC6E8" w14:textId="77777777" w:rsidR="00F65B26" w:rsidRDefault="00CB20E6" w:rsidP="00F65B26">
      <w:pPr>
        <w:keepNext/>
      </w:pPr>
      <w:r>
        <w:rPr>
          <w:noProof/>
        </w:rPr>
        <w:drawing>
          <wp:inline distT="0" distB="0" distL="0" distR="0" wp14:anchorId="4035B236" wp14:editId="250ED7F3">
            <wp:extent cx="5753100" cy="55054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BE9D" w14:textId="742A4F1A" w:rsidR="006D7547" w:rsidRDefault="00F65B26" w:rsidP="00F65B26">
      <w:pPr>
        <w:pStyle w:val="Lgende"/>
      </w:pPr>
      <w:proofErr w:type="spellStart"/>
      <w:proofErr w:type="gramStart"/>
      <w:r>
        <w:t>movement</w:t>
      </w:r>
      <w:proofErr w:type="spellEnd"/>
      <w:proofErr w:type="gramEnd"/>
      <w:r>
        <w:t xml:space="preserve"> et tirage en jeu du joueur </w:t>
      </w:r>
      <w:r>
        <w:fldChar w:fldCharType="begin"/>
      </w:r>
      <w:r>
        <w:instrText xml:space="preserve"> SEQ movement_et_tirage_en_jeu_du_joueur \* ARABIC </w:instrText>
      </w:r>
      <w:r>
        <w:fldChar w:fldCharType="separate"/>
      </w:r>
      <w:r w:rsidR="00E0735A">
        <w:rPr>
          <w:noProof/>
        </w:rPr>
        <w:t>1</w:t>
      </w:r>
      <w:r>
        <w:fldChar w:fldCharType="end"/>
      </w:r>
    </w:p>
    <w:p w14:paraId="6DA5AEE3" w14:textId="08332B3C" w:rsidR="00D62963" w:rsidRDefault="00D62963" w:rsidP="00D62963"/>
    <w:p w14:paraId="2E0E5E83" w14:textId="77777777" w:rsidR="00D62963" w:rsidRPr="00D62963" w:rsidRDefault="00D62963" w:rsidP="00D62963"/>
    <w:p w14:paraId="3FC887E8" w14:textId="77777777" w:rsidR="00AA0785" w:rsidRPr="00791020" w:rsidRDefault="003E60F7" w:rsidP="003E60F7">
      <w:pPr>
        <w:pStyle w:val="Titre1"/>
      </w:pPr>
      <w:bookmarkStart w:id="30" w:name="_Toc114999699"/>
      <w:r>
        <w:t>Environnement de travail</w:t>
      </w:r>
      <w:bookmarkEnd w:id="30"/>
    </w:p>
    <w:p w14:paraId="0B129CD6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4177124" w14:textId="3356E6DD" w:rsidR="00AA0785" w:rsidRP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 w:rsidRPr="0066026D">
        <w:rPr>
          <w:rFonts w:ascii="Arial" w:hAnsi="Arial" w:cs="Arial"/>
          <w:iCs/>
          <w:sz w:val="24"/>
        </w:rPr>
        <w:t>PC ETML, un clavier une souris et un écran</w:t>
      </w:r>
    </w:p>
    <w:p w14:paraId="5E470F2D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 w:rsidRPr="0066026D">
        <w:rPr>
          <w:rFonts w:ascii="Arial" w:hAnsi="Arial" w:cs="Arial"/>
          <w:iCs/>
          <w:sz w:val="24"/>
        </w:rPr>
        <w:t>System d’exploitation Windows 10</w:t>
      </w:r>
    </w:p>
    <w:p w14:paraId="6F8B06D0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Visual Studio 2022</w:t>
      </w:r>
    </w:p>
    <w:p w14:paraId="36A956BD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proofErr w:type="spellStart"/>
      <w:r>
        <w:rPr>
          <w:rFonts w:ascii="Arial" w:hAnsi="Arial" w:cs="Arial"/>
          <w:iCs/>
          <w:sz w:val="24"/>
        </w:rPr>
        <w:t>Github</w:t>
      </w:r>
      <w:proofErr w:type="spellEnd"/>
      <w:r>
        <w:rPr>
          <w:rFonts w:ascii="Arial" w:hAnsi="Arial" w:cs="Arial"/>
          <w:iCs/>
          <w:sz w:val="24"/>
        </w:rPr>
        <w:t xml:space="preserve"> </w:t>
      </w:r>
      <w:proofErr w:type="spellStart"/>
      <w:r>
        <w:rPr>
          <w:rFonts w:ascii="Arial" w:hAnsi="Arial" w:cs="Arial"/>
          <w:iCs/>
          <w:sz w:val="24"/>
        </w:rPr>
        <w:t>Website</w:t>
      </w:r>
      <w:proofErr w:type="spellEnd"/>
      <w:r>
        <w:rPr>
          <w:rFonts w:ascii="Arial" w:hAnsi="Arial" w:cs="Arial"/>
          <w:iCs/>
          <w:sz w:val="24"/>
        </w:rPr>
        <w:t>/Desktop</w:t>
      </w:r>
    </w:p>
    <w:p w14:paraId="2F9E36CB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Office 365</w:t>
      </w:r>
    </w:p>
    <w:p w14:paraId="7A00C63C" w14:textId="69E11E22" w:rsidR="00020BC8" w:rsidRDefault="0066026D" w:rsidP="00020BC8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Samsung portable SSD 500GB</w:t>
      </w:r>
      <w:r w:rsidRPr="0066026D">
        <w:rPr>
          <w:rFonts w:ascii="Arial" w:hAnsi="Arial" w:cs="Arial"/>
          <w:iCs/>
          <w:sz w:val="24"/>
        </w:rPr>
        <w:t xml:space="preserve"> </w:t>
      </w:r>
      <w:bookmarkStart w:id="31" w:name="_Toc114999700"/>
    </w:p>
    <w:p w14:paraId="7C4DE680" w14:textId="04C49F13" w:rsidR="00020BC8" w:rsidRDefault="00020BC8" w:rsidP="00020BC8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14:paraId="061751B4" w14:textId="77777777" w:rsidR="00020BC8" w:rsidRPr="00020BC8" w:rsidRDefault="00020BC8" w:rsidP="00020BC8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14:paraId="751DD68F" w14:textId="5F527935" w:rsidR="0049659A" w:rsidRDefault="003E60F7" w:rsidP="003E60F7">
      <w:pPr>
        <w:pStyle w:val="Titre1"/>
      </w:pPr>
      <w:r>
        <w:t>Suivi du développement</w:t>
      </w:r>
      <w:bookmarkEnd w:id="31"/>
    </w:p>
    <w:p w14:paraId="5BD44963" w14:textId="77777777" w:rsidR="00F156C9" w:rsidRPr="00020BC8" w:rsidRDefault="00F156C9" w:rsidP="00020BC8"/>
    <w:tbl>
      <w:tblPr>
        <w:tblStyle w:val="Grilledutableau"/>
        <w:tblpPr w:leftFromText="141" w:rightFromText="141" w:vertAnchor="text" w:horzAnchor="margin" w:tblpY="-24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19"/>
      </w:tblGrid>
      <w:tr w:rsidR="00020BC8" w14:paraId="0D3D5407" w14:textId="77777777" w:rsidTr="00020BC8">
        <w:tc>
          <w:tcPr>
            <w:tcW w:w="1667" w:type="pct"/>
          </w:tcPr>
          <w:p w14:paraId="7CBB5387" w14:textId="21D8A765" w:rsidR="00020BC8" w:rsidRDefault="00020BC8" w:rsidP="00186872">
            <w:r>
              <w:t>User Story</w:t>
            </w:r>
          </w:p>
        </w:tc>
        <w:tc>
          <w:tcPr>
            <w:tcW w:w="1667" w:type="pct"/>
          </w:tcPr>
          <w:p w14:paraId="5A94BD85" w14:textId="524B2695" w:rsidR="00020BC8" w:rsidRDefault="00020BC8" w:rsidP="00186872">
            <w:r>
              <w:t>Tests d’acceptance</w:t>
            </w:r>
          </w:p>
        </w:tc>
        <w:tc>
          <w:tcPr>
            <w:tcW w:w="1667" w:type="pct"/>
          </w:tcPr>
          <w:p w14:paraId="39806206" w14:textId="4470A2B1" w:rsidR="00020BC8" w:rsidRDefault="00F156C9" w:rsidP="00186872">
            <w:r>
              <w:t>Date terminée</w:t>
            </w:r>
          </w:p>
        </w:tc>
      </w:tr>
      <w:tr w:rsidR="00020BC8" w14:paraId="6CF9D579" w14:textId="77777777" w:rsidTr="00020BC8">
        <w:tc>
          <w:tcPr>
            <w:tcW w:w="1667" w:type="pct"/>
          </w:tcPr>
          <w:p w14:paraId="04CD4DD7" w14:textId="51CE43CD" w:rsidR="00020BC8" w:rsidRDefault="00020BC8" w:rsidP="00186872"/>
        </w:tc>
        <w:tc>
          <w:tcPr>
            <w:tcW w:w="1667" w:type="pct"/>
          </w:tcPr>
          <w:p w14:paraId="49B426E3" w14:textId="77777777" w:rsidR="00020BC8" w:rsidRDefault="00020BC8" w:rsidP="00186872"/>
        </w:tc>
        <w:tc>
          <w:tcPr>
            <w:tcW w:w="1667" w:type="pct"/>
          </w:tcPr>
          <w:p w14:paraId="532FD48C" w14:textId="173790A1" w:rsidR="00020BC8" w:rsidRDefault="00020BC8" w:rsidP="00186872"/>
        </w:tc>
      </w:tr>
      <w:tr w:rsidR="00020BC8" w14:paraId="1A14B640" w14:textId="77777777" w:rsidTr="00020BC8">
        <w:tc>
          <w:tcPr>
            <w:tcW w:w="1667" w:type="pct"/>
          </w:tcPr>
          <w:p w14:paraId="477F8243" w14:textId="711F3270" w:rsidR="00020BC8" w:rsidRDefault="00020BC8" w:rsidP="00186872"/>
        </w:tc>
        <w:tc>
          <w:tcPr>
            <w:tcW w:w="1667" w:type="pct"/>
          </w:tcPr>
          <w:p w14:paraId="27D5468C" w14:textId="77777777" w:rsidR="00020BC8" w:rsidRDefault="00020BC8" w:rsidP="00186872"/>
        </w:tc>
        <w:tc>
          <w:tcPr>
            <w:tcW w:w="1667" w:type="pct"/>
          </w:tcPr>
          <w:p w14:paraId="01B50F33" w14:textId="1F44A75C" w:rsidR="00020BC8" w:rsidRDefault="00020BC8" w:rsidP="00186872"/>
        </w:tc>
      </w:tr>
      <w:tr w:rsidR="00020BC8" w14:paraId="66E0AAC0" w14:textId="77777777" w:rsidTr="00020BC8">
        <w:tc>
          <w:tcPr>
            <w:tcW w:w="1667" w:type="pct"/>
          </w:tcPr>
          <w:p w14:paraId="27A07ADD" w14:textId="079A6C45" w:rsidR="00020BC8" w:rsidRDefault="00020BC8" w:rsidP="00186872"/>
        </w:tc>
        <w:tc>
          <w:tcPr>
            <w:tcW w:w="1667" w:type="pct"/>
          </w:tcPr>
          <w:p w14:paraId="6BBEDBBD" w14:textId="77777777" w:rsidR="00020BC8" w:rsidRDefault="00020BC8" w:rsidP="00186872"/>
        </w:tc>
        <w:tc>
          <w:tcPr>
            <w:tcW w:w="1667" w:type="pct"/>
          </w:tcPr>
          <w:p w14:paraId="529630F3" w14:textId="3C001F55" w:rsidR="00020BC8" w:rsidRDefault="00020BC8" w:rsidP="00186872"/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88"/>
      </w:tblGrid>
      <w:tr w:rsidR="00F156C9" w14:paraId="6C3A0C2A" w14:textId="77777777" w:rsidTr="005A214F">
        <w:tc>
          <w:tcPr>
            <w:tcW w:w="2972" w:type="dxa"/>
          </w:tcPr>
          <w:p w14:paraId="38B6E082" w14:textId="4FD17A05" w:rsidR="00F156C9" w:rsidRDefault="00F156C9" w:rsidP="00930260">
            <w:pPr>
              <w:pStyle w:val="En-tte"/>
              <w:rPr>
                <w:iCs/>
              </w:rPr>
            </w:pPr>
            <w:r>
              <w:rPr>
                <w:iCs/>
              </w:rPr>
              <w:t>Date d’exécution</w:t>
            </w:r>
          </w:p>
        </w:tc>
        <w:tc>
          <w:tcPr>
            <w:tcW w:w="6088" w:type="dxa"/>
          </w:tcPr>
          <w:p w14:paraId="5ACFAD59" w14:textId="6B8BCC6A" w:rsidR="00F156C9" w:rsidRDefault="00F156C9" w:rsidP="00930260">
            <w:pPr>
              <w:pStyle w:val="En-tte"/>
              <w:rPr>
                <w:iCs/>
              </w:rPr>
            </w:pPr>
            <w:r>
              <w:rPr>
                <w:iCs/>
              </w:rPr>
              <w:t>Test unitaires</w:t>
            </w:r>
          </w:p>
        </w:tc>
      </w:tr>
      <w:tr w:rsidR="00F156C9" w14:paraId="6DB0114F" w14:textId="77777777" w:rsidTr="005A214F">
        <w:tc>
          <w:tcPr>
            <w:tcW w:w="2972" w:type="dxa"/>
          </w:tcPr>
          <w:p w14:paraId="09F1A97D" w14:textId="77777777" w:rsidR="00F156C9" w:rsidRDefault="00F156C9" w:rsidP="00930260">
            <w:pPr>
              <w:pStyle w:val="En-tte"/>
              <w:rPr>
                <w:iCs/>
              </w:rPr>
            </w:pPr>
          </w:p>
        </w:tc>
        <w:tc>
          <w:tcPr>
            <w:tcW w:w="6088" w:type="dxa"/>
          </w:tcPr>
          <w:p w14:paraId="16FFC833" w14:textId="77777777" w:rsidR="00F156C9" w:rsidRDefault="00F156C9" w:rsidP="00930260">
            <w:pPr>
              <w:pStyle w:val="En-tte"/>
              <w:rPr>
                <w:iCs/>
              </w:rPr>
            </w:pPr>
          </w:p>
        </w:tc>
      </w:tr>
    </w:tbl>
    <w:p w14:paraId="6C909754" w14:textId="2C4A2F9E" w:rsidR="00930260" w:rsidRPr="00F156C9" w:rsidRDefault="00930260" w:rsidP="00930260">
      <w:pPr>
        <w:pStyle w:val="En-tte"/>
        <w:rPr>
          <w:iCs/>
        </w:rPr>
      </w:pPr>
    </w:p>
    <w:p w14:paraId="62A01548" w14:textId="77777777" w:rsidR="0049659A" w:rsidRPr="0011188A" w:rsidRDefault="0049659A" w:rsidP="0011188A">
      <w:pPr>
        <w:pStyle w:val="Titre1"/>
      </w:pPr>
      <w:bookmarkStart w:id="32" w:name="_Toc25553322"/>
      <w:bookmarkStart w:id="33" w:name="_Toc71691026"/>
      <w:bookmarkStart w:id="34" w:name="_Toc114999701"/>
      <w:r w:rsidRPr="0011188A">
        <w:t xml:space="preserve">Erreurs </w:t>
      </w:r>
      <w:bookmarkEnd w:id="32"/>
      <w:r w:rsidRPr="0011188A">
        <w:t>restantes</w:t>
      </w:r>
      <w:bookmarkEnd w:id="33"/>
      <w:bookmarkEnd w:id="34"/>
      <w:r w:rsidRPr="0011188A">
        <w:t xml:space="preserve">  </w:t>
      </w:r>
    </w:p>
    <w:p w14:paraId="325D6465" w14:textId="77777777" w:rsidR="0049659A" w:rsidRDefault="0049659A" w:rsidP="0049659A">
      <w:pPr>
        <w:ind w:left="426"/>
        <w:rPr>
          <w:i/>
        </w:rPr>
      </w:pPr>
      <w:bookmarkStart w:id="35" w:name="_Toc25553323"/>
    </w:p>
    <w:p w14:paraId="43E13D20" w14:textId="1AC40683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r w:rsidR="00692E2E" w:rsidRPr="00791020">
        <w:rPr>
          <w:i/>
        </w:rPr>
        <w:t>erreurs :</w:t>
      </w:r>
      <w:r w:rsidRPr="00791020">
        <w:rPr>
          <w:i/>
        </w:rPr>
        <w:t xml:space="preserve"> </w:t>
      </w:r>
    </w:p>
    <w:p w14:paraId="32F2C493" w14:textId="77777777" w:rsidR="0049659A" w:rsidRPr="00791020" w:rsidRDefault="0049659A" w:rsidP="0049659A">
      <w:pPr>
        <w:ind w:left="426"/>
        <w:rPr>
          <w:i/>
        </w:rPr>
      </w:pPr>
    </w:p>
    <w:p w14:paraId="266C0DF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1A60E9BE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35"/>
    </w:p>
    <w:p w14:paraId="12F3E12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11B225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0EEBFD87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36" w:name="_Toc25553326"/>
      <w:bookmarkStart w:id="37" w:name="_Toc71691029"/>
      <w:bookmarkStart w:id="38" w:name="_Toc114999702"/>
      <w:r w:rsidRPr="0011188A">
        <w:t xml:space="preserve">Liste des </w:t>
      </w:r>
      <w:bookmarkEnd w:id="36"/>
      <w:bookmarkEnd w:id="37"/>
      <w:r w:rsidR="0011188A">
        <w:t>livrables</w:t>
      </w:r>
      <w:bookmarkEnd w:id="38"/>
    </w:p>
    <w:p w14:paraId="0E69CD7B" w14:textId="0FCC13BA" w:rsidR="0049659A" w:rsidRDefault="0049659A" w:rsidP="00AA0785">
      <w:pPr>
        <w:ind w:left="426"/>
        <w:rPr>
          <w:rFonts w:cs="Arial"/>
          <w:iCs/>
        </w:rPr>
      </w:pPr>
    </w:p>
    <w:tbl>
      <w:tblPr>
        <w:tblStyle w:val="Grilledutableau"/>
        <w:tblW w:w="0" w:type="auto"/>
        <w:tblInd w:w="426" w:type="dxa"/>
        <w:tblLook w:val="04A0" w:firstRow="1" w:lastRow="0" w:firstColumn="1" w:lastColumn="0" w:noHBand="0" w:noVBand="1"/>
      </w:tblPr>
      <w:tblGrid>
        <w:gridCol w:w="2546"/>
        <w:gridCol w:w="6088"/>
      </w:tblGrid>
      <w:tr w:rsidR="00D32F57" w14:paraId="58B85A2F" w14:textId="77777777" w:rsidTr="00D32F57">
        <w:tc>
          <w:tcPr>
            <w:tcW w:w="2546" w:type="dxa"/>
          </w:tcPr>
          <w:p w14:paraId="6EF56CCD" w14:textId="4929ECA8" w:rsidR="00D32F57" w:rsidRDefault="00D32F57" w:rsidP="00AA0785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Livrables du projet</w:t>
            </w:r>
          </w:p>
        </w:tc>
        <w:tc>
          <w:tcPr>
            <w:tcW w:w="6088" w:type="dxa"/>
          </w:tcPr>
          <w:p w14:paraId="585BE6F6" w14:textId="584F7566" w:rsidR="00D32F57" w:rsidRDefault="00D32F57" w:rsidP="00AA0785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Informations nécessaires</w:t>
            </w:r>
          </w:p>
        </w:tc>
      </w:tr>
      <w:tr w:rsidR="00D32F57" w14:paraId="29FEB669" w14:textId="77777777" w:rsidTr="00D32F57">
        <w:tc>
          <w:tcPr>
            <w:tcW w:w="2546" w:type="dxa"/>
          </w:tcPr>
          <w:p w14:paraId="3368AFB7" w14:textId="77777777" w:rsidR="00D32F57" w:rsidRDefault="00D32F57" w:rsidP="00AA0785">
            <w:pPr>
              <w:rPr>
                <w:rFonts w:cs="Arial"/>
                <w:iCs/>
              </w:rPr>
            </w:pPr>
          </w:p>
        </w:tc>
        <w:tc>
          <w:tcPr>
            <w:tcW w:w="6088" w:type="dxa"/>
          </w:tcPr>
          <w:p w14:paraId="5229D5DF" w14:textId="77777777" w:rsidR="00D32F57" w:rsidRDefault="00D32F57" w:rsidP="00AA0785">
            <w:pPr>
              <w:rPr>
                <w:rFonts w:cs="Arial"/>
                <w:iCs/>
              </w:rPr>
            </w:pPr>
          </w:p>
        </w:tc>
      </w:tr>
      <w:tr w:rsidR="00D32F57" w14:paraId="5D4805AB" w14:textId="77777777" w:rsidTr="00D32F57">
        <w:tc>
          <w:tcPr>
            <w:tcW w:w="2546" w:type="dxa"/>
          </w:tcPr>
          <w:p w14:paraId="2BA8B14A" w14:textId="77777777" w:rsidR="00D32F57" w:rsidRDefault="00D32F57" w:rsidP="00AA0785">
            <w:pPr>
              <w:rPr>
                <w:rFonts w:cs="Arial"/>
                <w:iCs/>
              </w:rPr>
            </w:pPr>
          </w:p>
        </w:tc>
        <w:tc>
          <w:tcPr>
            <w:tcW w:w="6088" w:type="dxa"/>
          </w:tcPr>
          <w:p w14:paraId="01A620E1" w14:textId="77777777" w:rsidR="00D32F57" w:rsidRDefault="00D32F57" w:rsidP="00AA0785">
            <w:pPr>
              <w:rPr>
                <w:rFonts w:cs="Arial"/>
                <w:iCs/>
              </w:rPr>
            </w:pPr>
          </w:p>
        </w:tc>
      </w:tr>
    </w:tbl>
    <w:p w14:paraId="231D7028" w14:textId="77777777" w:rsidR="00D32F57" w:rsidRDefault="00D32F57" w:rsidP="00AA0785">
      <w:pPr>
        <w:ind w:left="426"/>
        <w:rPr>
          <w:rFonts w:cs="Arial"/>
          <w:iCs/>
        </w:rPr>
      </w:pPr>
    </w:p>
    <w:p w14:paraId="776B87F3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114999703"/>
      <w:r w:rsidRPr="0049659A">
        <w:t>C</w:t>
      </w:r>
      <w:bookmarkEnd w:id="39"/>
      <w:bookmarkEnd w:id="40"/>
      <w:r w:rsidR="00684B3D">
        <w:t>onclusions</w:t>
      </w:r>
      <w:bookmarkEnd w:id="41"/>
    </w:p>
    <w:p w14:paraId="734B5E06" w14:textId="77777777" w:rsidR="00AA0785" w:rsidRDefault="00AA0785" w:rsidP="00AA0785">
      <w:pPr>
        <w:pStyle w:val="En-tte"/>
        <w:ind w:left="357"/>
      </w:pPr>
    </w:p>
    <w:p w14:paraId="2D6309F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4B82E17D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71143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C4B6CE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249E3D2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59DBE0A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22"/>
      <w:footerReference w:type="default" r:id="rId2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DD281" w14:textId="77777777" w:rsidR="00D5781A" w:rsidRDefault="00D5781A">
      <w:r>
        <w:separator/>
      </w:r>
    </w:p>
  </w:endnote>
  <w:endnote w:type="continuationSeparator" w:id="0">
    <w:p w14:paraId="428477C1" w14:textId="77777777" w:rsidR="00D5781A" w:rsidRDefault="00D5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379D1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D11E5" w14:textId="77777777" w:rsidR="00D5781A" w:rsidRDefault="00D5781A">
      <w:r>
        <w:separator/>
      </w:r>
    </w:p>
  </w:footnote>
  <w:footnote w:type="continuationSeparator" w:id="0">
    <w:p w14:paraId="5F6A91C9" w14:textId="77777777" w:rsidR="00D5781A" w:rsidRDefault="00D5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B4C52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1FFBE1A6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D0C5A73" w14:textId="77777777" w:rsidR="00F53ED8" w:rsidRPr="00B673BB" w:rsidRDefault="00F53ED8">
    <w:pPr>
      <w:pStyle w:val="En-tte"/>
      <w:rPr>
        <w:sz w:val="16"/>
        <w:szCs w:val="16"/>
      </w:rPr>
    </w:pPr>
  </w:p>
  <w:p w14:paraId="7DF6A9A4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1FBA"/>
    <w:multiLevelType w:val="hybridMultilevel"/>
    <w:tmpl w:val="C018E1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5B1141"/>
    <w:multiLevelType w:val="multilevel"/>
    <w:tmpl w:val="5B2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D410B31"/>
    <w:multiLevelType w:val="hybridMultilevel"/>
    <w:tmpl w:val="3094F9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BC45F8"/>
    <w:multiLevelType w:val="multilevel"/>
    <w:tmpl w:val="1682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16"/>
  </w:num>
  <w:num w:numId="5">
    <w:abstractNumId w:val="11"/>
  </w:num>
  <w:num w:numId="6">
    <w:abstractNumId w:val="6"/>
  </w:num>
  <w:num w:numId="7">
    <w:abstractNumId w:val="13"/>
  </w:num>
  <w:num w:numId="8">
    <w:abstractNumId w:val="18"/>
  </w:num>
  <w:num w:numId="9">
    <w:abstractNumId w:val="3"/>
  </w:num>
  <w:num w:numId="10">
    <w:abstractNumId w:val="7"/>
  </w:num>
  <w:num w:numId="11">
    <w:abstractNumId w:val="10"/>
  </w:num>
  <w:num w:numId="12">
    <w:abstractNumId w:val="8"/>
  </w:num>
  <w:num w:numId="13">
    <w:abstractNumId w:val="15"/>
  </w:num>
  <w:num w:numId="14">
    <w:abstractNumId w:val="14"/>
  </w:num>
  <w:num w:numId="15">
    <w:abstractNumId w:val="1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5"/>
  </w:num>
  <w:num w:numId="21">
    <w:abstractNumId w:val="17"/>
  </w:num>
  <w:num w:numId="22">
    <w:abstractNumId w:val="17"/>
  </w:num>
  <w:num w:numId="23">
    <w:abstractNumId w:val="1"/>
  </w:num>
  <w:num w:numId="24">
    <w:abstractNumId w:val="1"/>
  </w:num>
  <w:num w:numId="25">
    <w:abstractNumId w:val="1"/>
  </w:num>
  <w:num w:numId="26">
    <w:abstractNumId w:val="12"/>
  </w:num>
  <w:num w:numId="27">
    <w:abstractNumId w:val="2"/>
  </w:num>
  <w:num w:numId="28">
    <w:abstractNumId w:val="9"/>
  </w:num>
  <w:num w:numId="29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e6e6e6,#eee,white,#fbfbf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32"/>
    <w:rsid w:val="00020BC8"/>
    <w:rsid w:val="00061FD9"/>
    <w:rsid w:val="00063EDD"/>
    <w:rsid w:val="00111486"/>
    <w:rsid w:val="0011188A"/>
    <w:rsid w:val="00164517"/>
    <w:rsid w:val="00193F18"/>
    <w:rsid w:val="00205685"/>
    <w:rsid w:val="00212505"/>
    <w:rsid w:val="00232E9F"/>
    <w:rsid w:val="00245601"/>
    <w:rsid w:val="00265744"/>
    <w:rsid w:val="00281546"/>
    <w:rsid w:val="002C4C01"/>
    <w:rsid w:val="002F39FF"/>
    <w:rsid w:val="00310867"/>
    <w:rsid w:val="003144D2"/>
    <w:rsid w:val="00360243"/>
    <w:rsid w:val="00371ECE"/>
    <w:rsid w:val="003A15E6"/>
    <w:rsid w:val="003E60F7"/>
    <w:rsid w:val="003F2179"/>
    <w:rsid w:val="00407662"/>
    <w:rsid w:val="00424BDA"/>
    <w:rsid w:val="00442BB2"/>
    <w:rsid w:val="004502D9"/>
    <w:rsid w:val="0047295B"/>
    <w:rsid w:val="0049659A"/>
    <w:rsid w:val="004B419E"/>
    <w:rsid w:val="004C38FB"/>
    <w:rsid w:val="005143EF"/>
    <w:rsid w:val="005149A5"/>
    <w:rsid w:val="00535DFD"/>
    <w:rsid w:val="005364AB"/>
    <w:rsid w:val="00546DC8"/>
    <w:rsid w:val="00572583"/>
    <w:rsid w:val="00577704"/>
    <w:rsid w:val="00591119"/>
    <w:rsid w:val="005A214F"/>
    <w:rsid w:val="005A2EE8"/>
    <w:rsid w:val="005E1E76"/>
    <w:rsid w:val="0066026D"/>
    <w:rsid w:val="00684B3D"/>
    <w:rsid w:val="00692E2E"/>
    <w:rsid w:val="00694C32"/>
    <w:rsid w:val="006D7547"/>
    <w:rsid w:val="006E2C58"/>
    <w:rsid w:val="0072579C"/>
    <w:rsid w:val="00791020"/>
    <w:rsid w:val="007C53D3"/>
    <w:rsid w:val="007F7622"/>
    <w:rsid w:val="0083170D"/>
    <w:rsid w:val="0083453E"/>
    <w:rsid w:val="008D7200"/>
    <w:rsid w:val="00930260"/>
    <w:rsid w:val="00931946"/>
    <w:rsid w:val="00997992"/>
    <w:rsid w:val="009D368F"/>
    <w:rsid w:val="009D47CF"/>
    <w:rsid w:val="00A06247"/>
    <w:rsid w:val="00A136F8"/>
    <w:rsid w:val="00AA0785"/>
    <w:rsid w:val="00AA3411"/>
    <w:rsid w:val="00AE470C"/>
    <w:rsid w:val="00AE5164"/>
    <w:rsid w:val="00B263B7"/>
    <w:rsid w:val="00B31079"/>
    <w:rsid w:val="00B366FC"/>
    <w:rsid w:val="00B673BB"/>
    <w:rsid w:val="00BF0206"/>
    <w:rsid w:val="00C00E9C"/>
    <w:rsid w:val="00C315ED"/>
    <w:rsid w:val="00C505B1"/>
    <w:rsid w:val="00C76E21"/>
    <w:rsid w:val="00C83E77"/>
    <w:rsid w:val="00C930E9"/>
    <w:rsid w:val="00CA768F"/>
    <w:rsid w:val="00CB20E6"/>
    <w:rsid w:val="00CB3227"/>
    <w:rsid w:val="00CB74C0"/>
    <w:rsid w:val="00D14A10"/>
    <w:rsid w:val="00D32F57"/>
    <w:rsid w:val="00D5781A"/>
    <w:rsid w:val="00D62963"/>
    <w:rsid w:val="00D97582"/>
    <w:rsid w:val="00DA4CCB"/>
    <w:rsid w:val="00DB4900"/>
    <w:rsid w:val="00E0735A"/>
    <w:rsid w:val="00E12330"/>
    <w:rsid w:val="00E63311"/>
    <w:rsid w:val="00F156C9"/>
    <w:rsid w:val="00F43758"/>
    <w:rsid w:val="00F4663F"/>
    <w:rsid w:val="00F53ED8"/>
    <w:rsid w:val="00F65B26"/>
    <w:rsid w:val="00F95048"/>
    <w:rsid w:val="00F969D4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6e6e6,#eee,white,#fbfbfb"/>
    </o:shapedefaults>
    <o:shapelayout v:ext="edit">
      <o:idmap v:ext="edit" data="1"/>
    </o:shapelayout>
  </w:shapeDefaults>
  <w:decimalSymbol w:val=","/>
  <w:listSeparator w:val=";"/>
  <w14:docId w14:val="5854A7D5"/>
  <w15:chartTrackingRefBased/>
  <w15:docId w15:val="{A60CA03E-6648-4C27-B259-49956264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CA768F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CA768F"/>
  </w:style>
  <w:style w:type="character" w:customStyle="1" w:styleId="eop">
    <w:name w:val="eop"/>
    <w:basedOn w:val="Policepardfaut"/>
    <w:rsid w:val="00CA768F"/>
  </w:style>
  <w:style w:type="character" w:customStyle="1" w:styleId="Titre3Car">
    <w:name w:val="Titre 3 Car"/>
    <w:basedOn w:val="Policepardfaut"/>
    <w:link w:val="Titre3"/>
    <w:rsid w:val="00CA768F"/>
    <w:rPr>
      <w:rFonts w:ascii="Arial" w:hAnsi="Arial"/>
      <w:b/>
      <w:sz w:val="24"/>
      <w:lang w:val="fr-FR" w:eastAsia="fr-FR"/>
    </w:rPr>
  </w:style>
  <w:style w:type="character" w:styleId="lev">
    <w:name w:val="Strong"/>
    <w:basedOn w:val="Policepardfaut"/>
    <w:qFormat/>
    <w:rsid w:val="00CA768F"/>
    <w:rPr>
      <w:b/>
      <w:bCs/>
    </w:rPr>
  </w:style>
  <w:style w:type="paragraph" w:styleId="Paragraphedeliste">
    <w:name w:val="List Paragraph"/>
    <w:basedOn w:val="Normal"/>
    <w:uiPriority w:val="34"/>
    <w:qFormat/>
    <w:rsid w:val="006602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  <w:style w:type="paragraph" w:styleId="Lgende">
    <w:name w:val="caption"/>
    <w:basedOn w:val="Normal"/>
    <w:next w:val="Normal"/>
    <w:unhideWhenUsed/>
    <w:qFormat/>
    <w:rsid w:val="00F65B26"/>
    <w:pPr>
      <w:spacing w:after="200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AE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q87hnd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655</TotalTime>
  <Pages>1</Pages>
  <Words>906</Words>
  <Characters>4989</Characters>
  <Application>Microsoft Office Word</Application>
  <DocSecurity>0</DocSecurity>
  <Lines>41</Lines>
  <Paragraphs>11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5884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Natasha Shiwen Naylor</dc:creator>
  <cp:keywords/>
  <dc:description/>
  <cp:lastModifiedBy>Natasha Shiwen Naylor</cp:lastModifiedBy>
  <cp:revision>34</cp:revision>
  <cp:lastPrinted>2022-10-05T14:26:00Z</cp:lastPrinted>
  <dcterms:created xsi:type="dcterms:W3CDTF">2022-09-28T11:19:00Z</dcterms:created>
  <dcterms:modified xsi:type="dcterms:W3CDTF">2022-11-16T15:18:00Z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